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D72" w:rsidRPr="00BA0D72" w:rsidRDefault="00BA0D72" w:rsidP="00BA0D72">
      <w:pPr>
        <w:pStyle w:val="PlainText"/>
        <w:spacing w:line="480" w:lineRule="auto"/>
        <w:rPr>
          <w:rFonts w:ascii="Arial Black" w:hAnsi="Arial Black"/>
          <w:sz w:val="24"/>
          <w:szCs w:val="24"/>
        </w:rPr>
      </w:pPr>
      <w:r w:rsidRPr="00BA0D72">
        <w:rPr>
          <w:rFonts w:ascii="Arial Black" w:hAnsi="Arial Black"/>
          <w:sz w:val="24"/>
          <w:szCs w:val="24"/>
        </w:rPr>
        <w:t>We want a web app that gives the user a given number of items (let’s say up to a ten). The user should be able to drag those items onto another area of the scre</w:t>
      </w:r>
      <w:r w:rsidR="00141302">
        <w:rPr>
          <w:rFonts w:ascii="Arial Black" w:hAnsi="Arial Black"/>
          <w:sz w:val="24"/>
          <w:szCs w:val="24"/>
        </w:rPr>
        <w:t>en and drop them so they stack </w:t>
      </w:r>
      <w:r w:rsidRPr="00BA0D72">
        <w:rPr>
          <w:rFonts w:ascii="Arial Black" w:hAnsi="Arial Black"/>
          <w:sz w:val="24"/>
          <w:szCs w:val="24"/>
        </w:rPr>
        <w:t>top to bottom. Once they’re all in place, the user can click a button to determine if these items are in the correct order or not. The user should then get feedback about which items are in the correct place and which are not. Then they should be able to re-arrange the items from where they were initially placed and click the ‘check’ button again and get more feedback. Once they are all placed correctly, they should get feedback telling them that, and a count of how many tries it took them. They should then be able to re-start and try again (without refreshing the browser).</w:t>
      </w:r>
    </w:p>
    <w:p w:rsidR="00BA0D72" w:rsidRPr="00BA0D72" w:rsidRDefault="00BA0D72" w:rsidP="00BA0D72">
      <w:pPr>
        <w:pStyle w:val="PlainText"/>
        <w:spacing w:line="480" w:lineRule="auto"/>
        <w:rPr>
          <w:rFonts w:ascii="Arial Black" w:hAnsi="Arial Black"/>
          <w:sz w:val="24"/>
          <w:szCs w:val="24"/>
        </w:rPr>
      </w:pPr>
    </w:p>
    <w:p w:rsidR="00BA0D72" w:rsidRPr="00BA0D72" w:rsidRDefault="00BA0D72" w:rsidP="00BA0D72">
      <w:pPr>
        <w:pStyle w:val="PlainText"/>
        <w:spacing w:line="480" w:lineRule="auto"/>
        <w:rPr>
          <w:rFonts w:ascii="Arial Black" w:hAnsi="Arial Black"/>
          <w:sz w:val="24"/>
          <w:szCs w:val="24"/>
        </w:rPr>
      </w:pPr>
      <w:r w:rsidRPr="00BA0D72">
        <w:rPr>
          <w:rFonts w:ascii="Arial Black" w:hAnsi="Arial Black"/>
          <w:sz w:val="24"/>
          <w:szCs w:val="24"/>
        </w:rPr>
        <w:t xml:space="preserve">This should be built in a way that it’s easy to add and remove drag items, change the labels on them, change their sort order, and change the feedback text. They should think in terms of being able to empower a designer (someone with some JQuery know-how, but not a developer) to do these things after they’ve finished building them. </w:t>
      </w:r>
    </w:p>
    <w:p w:rsidR="00CC4A86" w:rsidRDefault="00CC4A86"/>
    <w:sectPr w:rsidR="00CC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D72"/>
    <w:rsid w:val="000016D3"/>
    <w:rsid w:val="0001347E"/>
    <w:rsid w:val="00083040"/>
    <w:rsid w:val="000E48B6"/>
    <w:rsid w:val="001015FB"/>
    <w:rsid w:val="001367E5"/>
    <w:rsid w:val="00141302"/>
    <w:rsid w:val="001776CC"/>
    <w:rsid w:val="001B2C90"/>
    <w:rsid w:val="00244178"/>
    <w:rsid w:val="002B57A2"/>
    <w:rsid w:val="002C7566"/>
    <w:rsid w:val="002D67A4"/>
    <w:rsid w:val="002F0C76"/>
    <w:rsid w:val="00317D85"/>
    <w:rsid w:val="00380D89"/>
    <w:rsid w:val="0040564F"/>
    <w:rsid w:val="00423CEF"/>
    <w:rsid w:val="004410D2"/>
    <w:rsid w:val="004556AB"/>
    <w:rsid w:val="00481EA7"/>
    <w:rsid w:val="00497AC9"/>
    <w:rsid w:val="004A395C"/>
    <w:rsid w:val="00506A5A"/>
    <w:rsid w:val="00520106"/>
    <w:rsid w:val="005A3E71"/>
    <w:rsid w:val="005F0216"/>
    <w:rsid w:val="00616545"/>
    <w:rsid w:val="0062140A"/>
    <w:rsid w:val="0064494D"/>
    <w:rsid w:val="006579F4"/>
    <w:rsid w:val="006A6CE7"/>
    <w:rsid w:val="006B0D72"/>
    <w:rsid w:val="0071783A"/>
    <w:rsid w:val="00834C84"/>
    <w:rsid w:val="00872E82"/>
    <w:rsid w:val="00895E60"/>
    <w:rsid w:val="00913B4B"/>
    <w:rsid w:val="00964AD9"/>
    <w:rsid w:val="00A144C4"/>
    <w:rsid w:val="00A22693"/>
    <w:rsid w:val="00B3272A"/>
    <w:rsid w:val="00B452E7"/>
    <w:rsid w:val="00B552BD"/>
    <w:rsid w:val="00BA0D72"/>
    <w:rsid w:val="00C24982"/>
    <w:rsid w:val="00CB78C1"/>
    <w:rsid w:val="00CC06C4"/>
    <w:rsid w:val="00CC4A86"/>
    <w:rsid w:val="00CE5AC7"/>
    <w:rsid w:val="00CF5C8E"/>
    <w:rsid w:val="00D26BF0"/>
    <w:rsid w:val="00D3775C"/>
    <w:rsid w:val="00DE0665"/>
    <w:rsid w:val="00E7525F"/>
    <w:rsid w:val="00E94716"/>
    <w:rsid w:val="00EE4860"/>
    <w:rsid w:val="00FB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A0D7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semiHidden/>
    <w:rsid w:val="00BA0D72"/>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A0D7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semiHidden/>
    <w:rsid w:val="00BA0D72"/>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73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6D0D938F</Template>
  <TotalTime>60</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Capella University</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Kapocius, Tom</dc:creator>
  <cp:keywords/>
  <dc:description/>
  <cp:lastModifiedBy>Freeborn, Kate</cp:lastModifiedBy>
  <cp:revision>2</cp:revision>
  <cp:lastPrinted>2015-04-17T14:10:00Z</cp:lastPrinted>
  <dcterms:created xsi:type="dcterms:W3CDTF">2015-04-17T14:10:00Z</dcterms:created>
  <dcterms:modified xsi:type="dcterms:W3CDTF">2015-04-27T15:52:00Z</dcterms:modified>
</cp:coreProperties>
</file>